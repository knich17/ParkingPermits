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99" w:rsidRDefault="00F70C9A">
      <w:pPr>
        <w:pStyle w:val="Date"/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819150" y="51435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6600</wp14:pctPosVOffset>
                    </wp:positionV>
                  </mc:Choice>
                  <mc:Fallback>
                    <wp:positionV relativeFrom="page">
                      <wp:posOffset>663575</wp:posOffset>
                    </wp:positionV>
                  </mc:Fallback>
                </mc:AlternateContent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EE3699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EE3699" w:rsidRDefault="00EE3699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921770098"/>
                                    <w:placeholder>
                                      <w:docPart w:val="ED58F55956BC462FA9A117390DC11F4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E3699" w:rsidRDefault="006207EE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AU"/>
                                        </w:rPr>
                                        <w:t>IFB299 GROUP 118</w:t>
                                      </w:r>
                                    </w:p>
                                  </w:sdtContent>
                                </w:sdt>
                                <w:p w:rsidR="00EE3699" w:rsidRDefault="00405F90" w:rsidP="00405F90">
                                  <w:pPr>
                                    <w:pStyle w:val="NoSpacing"/>
                                  </w:pPr>
                                  <w:r>
                                    <w:t>Parking Permit Website Development</w:t>
                                  </w:r>
                                </w:p>
                                <w:p w:rsidR="00405F90" w:rsidRDefault="00405F90" w:rsidP="00405F90">
                                  <w:pPr>
                                    <w:pStyle w:val="NoSpacing"/>
                                  </w:pPr>
                                  <w:r>
                                    <w:t>2 George Street</w:t>
                                  </w:r>
                                </w:p>
                                <w:p w:rsidR="00405F90" w:rsidRDefault="00405F90" w:rsidP="00405F90">
                                  <w:pPr>
                                    <w:pStyle w:val="NoSpacing"/>
                                  </w:pPr>
                                  <w:r>
                                    <w:t>Brisbane, Queensland, 4000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EE3699" w:rsidRDefault="00EE3699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EE3699" w:rsidRDefault="00EE3699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EE3699" w:rsidRDefault="00EE3699"/>
                              </w:tc>
                            </w:tr>
                          </w:tbl>
                          <w:p w:rsidR="00EE3699" w:rsidRDefault="00EE369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0;margin-top:0;width:507pt;height:64.8pt;z-index:251660288;visibility:visible;mso-wrap-style:square;mso-width-percent:765;mso-height-percent:0;mso-top-percent:66;mso-wrap-distance-left:9pt;mso-wrap-distance-top:50.4pt;mso-wrap-distance-right:9pt;mso-wrap-distance-bottom:50.4pt;mso-position-horizontal:center;mso-position-horizontal-relative:page;mso-position-vertical-relative:page;mso-width-percent:765;mso-height-percent:0;mso-top-percent:66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EE3699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EE3699" w:rsidRDefault="00EE3699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921770098"/>
                              <w:placeholder>
                                <w:docPart w:val="ED58F55956BC462FA9A117390DC11F4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E3699" w:rsidRDefault="006207EE">
                                <w:pPr>
                                  <w:pStyle w:val="Name"/>
                                </w:pPr>
                                <w:r>
                                  <w:rPr>
                                    <w:lang w:val="en-AU"/>
                                  </w:rPr>
                                  <w:t>IFB299 GROUP 118</w:t>
                                </w:r>
                              </w:p>
                            </w:sdtContent>
                          </w:sdt>
                          <w:p w:rsidR="00EE3699" w:rsidRDefault="00405F90" w:rsidP="00405F90">
                            <w:pPr>
                              <w:pStyle w:val="NoSpacing"/>
                            </w:pPr>
                            <w:r>
                              <w:t>Parking Permit Website Development</w:t>
                            </w:r>
                          </w:p>
                          <w:p w:rsidR="00405F90" w:rsidRDefault="00405F90" w:rsidP="00405F90">
                            <w:pPr>
                              <w:pStyle w:val="NoSpacing"/>
                            </w:pPr>
                            <w:r>
                              <w:t>2 George Street</w:t>
                            </w:r>
                          </w:p>
                          <w:p w:rsidR="00405F90" w:rsidRDefault="00405F90" w:rsidP="00405F90">
                            <w:pPr>
                              <w:pStyle w:val="NoSpacing"/>
                            </w:pPr>
                            <w:r>
                              <w:t>Brisbane, Queensland, 4000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EE3699" w:rsidRDefault="00EE3699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EE3699" w:rsidRDefault="00EE3699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EE3699" w:rsidRDefault="00EE3699"/>
                        </w:tc>
                      </w:tr>
                    </w:tbl>
                    <w:p w:rsidR="00EE3699" w:rsidRDefault="00EE3699">
                      <w:pPr>
                        <w:pStyle w:val="NoSpacing"/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sdt>
        <w:sdtPr>
          <w:id w:val="1090121960"/>
          <w:placeholder>
            <w:docPart w:val="1048A8EBCE9C4D6AA583D466DA436276"/>
          </w:placeholder>
          <w:date w:fullDate="2016-09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05F90">
            <w:t>September 12, 2016</w:t>
          </w:r>
        </w:sdtContent>
      </w:sdt>
      <w:r>
        <w:t xml:space="preserve"> </w:t>
      </w:r>
    </w:p>
    <w:p w:rsidR="00EE3699" w:rsidRDefault="001900D4">
      <w:pPr>
        <w:pStyle w:val="ContactInfo"/>
        <w:rPr>
          <w:sz w:val="22"/>
        </w:rPr>
      </w:pPr>
      <w:r>
        <w:rPr>
          <w:sz w:val="22"/>
        </w:rPr>
        <w:t xml:space="preserve">Mr. </w:t>
      </w:r>
      <w:proofErr w:type="spellStart"/>
      <w:r>
        <w:rPr>
          <w:sz w:val="22"/>
        </w:rPr>
        <w:t>Dawid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Maartens</w:t>
      </w:r>
      <w:proofErr w:type="spellEnd"/>
      <w:r>
        <w:rPr>
          <w:sz w:val="22"/>
        </w:rPr>
        <w:tab/>
      </w:r>
      <w:r>
        <w:rPr>
          <w:sz w:val="22"/>
        </w:rPr>
        <w:tab/>
        <w:t>N09476776</w:t>
      </w:r>
    </w:p>
    <w:p w:rsidR="001900D4" w:rsidRDefault="001900D4">
      <w:pPr>
        <w:pStyle w:val="ContactInfo"/>
        <w:rPr>
          <w:sz w:val="22"/>
        </w:rPr>
      </w:pPr>
      <w:r>
        <w:rPr>
          <w:sz w:val="22"/>
        </w:rPr>
        <w:t xml:space="preserve">Mr. </w:t>
      </w:r>
      <w:proofErr w:type="spellStart"/>
      <w:r>
        <w:rPr>
          <w:sz w:val="22"/>
        </w:rPr>
        <w:t>Kar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Lun</w:t>
      </w:r>
      <w:proofErr w:type="spellEnd"/>
      <w:r>
        <w:rPr>
          <w:sz w:val="22"/>
        </w:rPr>
        <w:t xml:space="preserve"> Leung</w:t>
      </w:r>
      <w:r>
        <w:rPr>
          <w:sz w:val="22"/>
        </w:rPr>
        <w:tab/>
      </w:r>
      <w:r>
        <w:rPr>
          <w:sz w:val="22"/>
        </w:rPr>
        <w:tab/>
        <w:t>N08994218</w:t>
      </w:r>
    </w:p>
    <w:p w:rsidR="001900D4" w:rsidRDefault="001900D4">
      <w:pPr>
        <w:pStyle w:val="ContactInfo"/>
        <w:rPr>
          <w:sz w:val="22"/>
        </w:rPr>
      </w:pPr>
      <w:r>
        <w:rPr>
          <w:sz w:val="22"/>
        </w:rPr>
        <w:t>Mr. Jacob Cooper</w:t>
      </w:r>
      <w:r>
        <w:rPr>
          <w:sz w:val="22"/>
        </w:rPr>
        <w:tab/>
      </w:r>
      <w:r>
        <w:rPr>
          <w:sz w:val="22"/>
        </w:rPr>
        <w:tab/>
        <w:t>N09453156</w:t>
      </w:r>
    </w:p>
    <w:p w:rsidR="001900D4" w:rsidRDefault="001900D4">
      <w:pPr>
        <w:pStyle w:val="ContactInfo"/>
        <w:rPr>
          <w:sz w:val="22"/>
        </w:rPr>
      </w:pPr>
      <w:r>
        <w:rPr>
          <w:sz w:val="22"/>
        </w:rPr>
        <w:t xml:space="preserve">Mr. </w:t>
      </w:r>
      <w:proofErr w:type="spellStart"/>
      <w:r>
        <w:rPr>
          <w:sz w:val="22"/>
        </w:rPr>
        <w:t>Imke</w:t>
      </w:r>
      <w:proofErr w:type="spellEnd"/>
      <w:r>
        <w:rPr>
          <w:sz w:val="22"/>
        </w:rPr>
        <w:t xml:space="preserve"> Botha</w:t>
      </w:r>
      <w:r>
        <w:rPr>
          <w:sz w:val="22"/>
        </w:rPr>
        <w:tab/>
      </w:r>
      <w:r>
        <w:rPr>
          <w:sz w:val="22"/>
        </w:rPr>
        <w:tab/>
        <w:t>N08893144</w:t>
      </w:r>
    </w:p>
    <w:p w:rsidR="001900D4" w:rsidRDefault="001900D4">
      <w:pPr>
        <w:pStyle w:val="ContactInfo"/>
        <w:rPr>
          <w:sz w:val="22"/>
        </w:rPr>
      </w:pPr>
      <w:r>
        <w:rPr>
          <w:sz w:val="22"/>
        </w:rPr>
        <w:t>Ms. Victoria Tobin</w:t>
      </w:r>
      <w:r>
        <w:rPr>
          <w:sz w:val="22"/>
        </w:rPr>
        <w:tab/>
      </w:r>
      <w:r>
        <w:rPr>
          <w:sz w:val="22"/>
        </w:rPr>
        <w:tab/>
        <w:t>N08588571</w:t>
      </w:r>
    </w:p>
    <w:p w:rsidR="001900D4" w:rsidRPr="001900D4" w:rsidRDefault="001900D4">
      <w:pPr>
        <w:pStyle w:val="ContactInfo"/>
        <w:rPr>
          <w:sz w:val="22"/>
        </w:rPr>
      </w:pPr>
      <w:r>
        <w:rPr>
          <w:sz w:val="22"/>
        </w:rPr>
        <w:t>Mr. Jesse St German</w:t>
      </w:r>
      <w:r>
        <w:rPr>
          <w:sz w:val="22"/>
        </w:rPr>
        <w:tab/>
      </w:r>
      <w:r>
        <w:rPr>
          <w:sz w:val="22"/>
        </w:rPr>
        <w:tab/>
        <w:t>N09379754</w:t>
      </w:r>
    </w:p>
    <w:p w:rsidR="00EE3699" w:rsidRDefault="00405F90">
      <w:r>
        <w:rPr>
          <w:sz w:val="24"/>
        </w:rPr>
        <w:t xml:space="preserve">Dear </w:t>
      </w:r>
      <w:r w:rsidR="00514EF0">
        <w:rPr>
          <w:sz w:val="24"/>
        </w:rPr>
        <w:t>Development Team</w:t>
      </w:r>
      <w:r w:rsidR="00F70C9A">
        <w:t>,</w:t>
      </w:r>
    </w:p>
    <w:p w:rsidR="00405F90" w:rsidRDefault="00C46DB6">
      <w:pPr>
        <w:rPr>
          <w:rFonts w:cs="Helvetica"/>
          <w:color w:val="4B4F56"/>
          <w:sz w:val="24"/>
          <w:szCs w:val="18"/>
          <w:shd w:val="clear" w:color="auto" w:fill="F1F0F0"/>
        </w:rPr>
      </w:pPr>
      <w:r>
        <w:rPr>
          <w:rFonts w:cs="Helvetica"/>
          <w:color w:val="4B4F56"/>
          <w:sz w:val="24"/>
          <w:szCs w:val="18"/>
          <w:shd w:val="clear" w:color="auto" w:fill="F1F0F0"/>
        </w:rPr>
        <w:t>Notes: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Lack of preparedness for presentation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delivered required stories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delivered stories passed acceptance criteria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product delivered so far offers good business value though the last sprint increased this value little</w:t>
      </w:r>
    </w:p>
    <w:p w:rsidR="00FC248B" w:rsidRPr="00FC248B" w:rsidRDefault="00C46DB6" w:rsidP="00FC24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pr</w:t>
      </w:r>
      <w:r w:rsidR="00FC248B">
        <w:rPr>
          <w:sz w:val="24"/>
        </w:rPr>
        <w:t>esentation scope/target audience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Professionalism was good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Only feedb</w:t>
      </w:r>
      <w:bookmarkStart w:id="0" w:name="_GoBack"/>
      <w:bookmarkEnd w:id="0"/>
      <w:r>
        <w:rPr>
          <w:sz w:val="24"/>
        </w:rPr>
        <w:t xml:space="preserve">ack provided was on design choices/speed for mobile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(i.e. no defects seen therefore no defect feedback given)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 overly confident</w:t>
      </w:r>
    </w:p>
    <w:p w:rsidR="00C46DB6" w:rsidRDefault="00C46DB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Did seem like all people were involved though likely some more than others</w:t>
      </w:r>
    </w:p>
    <w:p w:rsidR="00C46DB6" w:rsidRDefault="00CC0706" w:rsidP="00C46D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 but again, not overly prepared</w:t>
      </w:r>
    </w:p>
    <w:p w:rsidR="00CC0706" w:rsidRPr="00CC0706" w:rsidRDefault="00CC0706" w:rsidP="00CC07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Questions answered well</w:t>
      </w:r>
    </w:p>
    <w:p w:rsidR="00EE3699" w:rsidRDefault="007F0D41">
      <w:pPr>
        <w:pStyle w:val="Signature"/>
      </w:pPr>
      <w:sdt>
        <w:sdtPr>
          <w:alias w:val="Your Name"/>
          <w:tag w:val=""/>
          <w:id w:val="1197042864"/>
          <w:placeholder>
            <w:docPart w:val="ED58F55956BC462FA9A117390DC11F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207EE">
            <w:rPr>
              <w:lang w:val="en-AU"/>
            </w:rPr>
            <w:t>IFB299 GROUP 118</w:t>
          </w:r>
        </w:sdtContent>
      </w:sdt>
    </w:p>
    <w:sectPr w:rsidR="00EE3699">
      <w:headerReference w:type="default" r:id="rId8"/>
      <w:footerReference w:type="first" r:id="rId9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D41" w:rsidRDefault="007F0D41">
      <w:pPr>
        <w:spacing w:after="0" w:line="240" w:lineRule="auto"/>
      </w:pPr>
      <w:r>
        <w:separator/>
      </w:r>
    </w:p>
  </w:endnote>
  <w:endnote w:type="continuationSeparator" w:id="0">
    <w:p w:rsidR="007F0D41" w:rsidRDefault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699" w:rsidRDefault="00F70C9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EE3699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EE3699" w:rsidRDefault="00EE369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EE3699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EE3699" w:rsidRDefault="00EE3699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D41" w:rsidRDefault="007F0D41">
      <w:pPr>
        <w:spacing w:after="0" w:line="240" w:lineRule="auto"/>
      </w:pPr>
      <w:r>
        <w:separator/>
      </w:r>
    </w:p>
  </w:footnote>
  <w:footnote w:type="continuationSeparator" w:id="0">
    <w:p w:rsidR="007F0D41" w:rsidRDefault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699" w:rsidRDefault="00F70C9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EE3699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EE3699" w:rsidRDefault="00F70C9A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CC0706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EE3699" w:rsidRDefault="00EE369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EE3699" w:rsidRDefault="00EE369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EE3699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EE3699" w:rsidRDefault="00F70C9A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070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EE3699" w:rsidRDefault="00EE3699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EE3699" w:rsidRDefault="00EE3699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80B4F"/>
    <w:multiLevelType w:val="hybridMultilevel"/>
    <w:tmpl w:val="FBEC2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EE"/>
    <w:rsid w:val="001900D4"/>
    <w:rsid w:val="003C124B"/>
    <w:rsid w:val="00405F90"/>
    <w:rsid w:val="00514EF0"/>
    <w:rsid w:val="006207EE"/>
    <w:rsid w:val="007F0D41"/>
    <w:rsid w:val="00C46DB6"/>
    <w:rsid w:val="00C71723"/>
    <w:rsid w:val="00CC0706"/>
    <w:rsid w:val="00EB000F"/>
    <w:rsid w:val="00EE3699"/>
    <w:rsid w:val="00F70C9A"/>
    <w:rsid w:val="00FC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EC1964-68D9-44A2-A3FD-920AD162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C4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hi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48A8EBCE9C4D6AA583D466DA43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2175-33F6-49C2-83D3-C5BB07A822EF}"/>
      </w:docPartPr>
      <w:docPartBody>
        <w:p w:rsidR="00061D0E" w:rsidRDefault="00BB03E5">
          <w:pPr>
            <w:pStyle w:val="1048A8EBCE9C4D6AA583D466DA436276"/>
          </w:pPr>
          <w:r>
            <w:t>[Click Here to Select a Date]</w:t>
          </w:r>
        </w:p>
      </w:docPartBody>
    </w:docPart>
    <w:docPart>
      <w:docPartPr>
        <w:name w:val="ED58F55956BC462FA9A117390DC1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60CE4-51DD-4FE6-8F84-13482EBC0684}"/>
      </w:docPartPr>
      <w:docPartBody>
        <w:p w:rsidR="00061D0E" w:rsidRDefault="00BB03E5">
          <w:pPr>
            <w:pStyle w:val="ED58F55956BC462FA9A117390DC11F4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E5"/>
    <w:rsid w:val="00061D0E"/>
    <w:rsid w:val="005D2294"/>
    <w:rsid w:val="00B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48A8EBCE9C4D6AA583D466DA436276">
    <w:name w:val="1048A8EBCE9C4D6AA583D466DA436276"/>
  </w:style>
  <w:style w:type="paragraph" w:customStyle="1" w:styleId="84B28ABDFAE543A2A74887988A9BB553">
    <w:name w:val="84B28ABDFAE543A2A74887988A9BB553"/>
  </w:style>
  <w:style w:type="paragraph" w:customStyle="1" w:styleId="7C56B3881A3742DF88954C1E62CCF9FD">
    <w:name w:val="7C56B3881A3742DF88954C1E62CCF9FD"/>
  </w:style>
  <w:style w:type="paragraph" w:customStyle="1" w:styleId="E93AA2400E0C4FA48AF53D50967FCCE3">
    <w:name w:val="E93AA2400E0C4FA48AF53D50967FCCE3"/>
  </w:style>
  <w:style w:type="paragraph" w:customStyle="1" w:styleId="ED58F55956BC462FA9A117390DC11F4B">
    <w:name w:val="ED58F55956BC462FA9A117390DC11F4B"/>
  </w:style>
  <w:style w:type="paragraph" w:customStyle="1" w:styleId="A1A54C7E13BE45D983E8E94542D75E55">
    <w:name w:val="A1A54C7E13BE45D983E8E94542D7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IFB299 GROUP 118</dc:creator>
  <cp:keywords/>
  <cp:lastModifiedBy>kane nicholson</cp:lastModifiedBy>
  <cp:revision>6</cp:revision>
  <dcterms:created xsi:type="dcterms:W3CDTF">2016-09-12T12:21:00Z</dcterms:created>
  <dcterms:modified xsi:type="dcterms:W3CDTF">2016-10-13T05:05:00Z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